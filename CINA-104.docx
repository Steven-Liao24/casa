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D0" w:rsidRPr="00E32642" w:rsidRDefault="00AB7BD0" w:rsidP="00DA27BE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Report to the Court</w:t>
      </w: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Date Written: </w:t>
      </w:r>
      <w:r w:rsidR="000160B2" w:rsidRPr="00E32642">
        <w:rPr>
          <w:rFonts w:ascii="Century" w:hAnsi="Century" w:cs="Times New Roman"/>
          <w:bCs/>
          <w:noProof/>
          <w:szCs w:val="24"/>
        </w:rPr>
        <w:t>April 16, 2023</w:t>
      </w: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Hearing Date: </w:t>
      </w:r>
    </w:p>
    <w:p w:rsidR="00A51A19" w:rsidRPr="00E32642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843027" w:rsidRPr="00E32642" w:rsidRDefault="008C700F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szCs w:val="24"/>
        </w:rPr>
        <w:t>Respondent(s)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7A1BC4"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>&lt;Name&gt;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1E50EF">
        <w:rPr>
          <w:rFonts w:ascii="Century" w:hAnsi="Century" w:cs="Times New Roman"/>
          <w:b/>
          <w:szCs w:val="24"/>
        </w:rPr>
        <w:t>Case#:</w:t>
      </w:r>
      <w:r w:rsidR="00D50648" w:rsidRPr="00E32642">
        <w:rPr>
          <w:rFonts w:ascii="Century" w:hAnsi="Century" w:cs="Times New Roman"/>
          <w:noProof/>
          <w:szCs w:val="24"/>
        </w:rPr>
        <w:t>CINA-104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b/>
          <w:szCs w:val="24"/>
        </w:rPr>
        <w:t>DOB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5A5157" w:rsidRPr="00E32642">
        <w:rPr>
          <w:rFonts w:ascii="Century" w:hAnsi="Century" w:cs="Times New Roman"/>
          <w:noProof/>
          <w:szCs w:val="24"/>
        </w:rPr>
        <w:t>April 2008</w:t>
      </w:r>
    </w:p>
    <w:p w:rsidR="00843027" w:rsidRPr="00E32642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0D1C8F" w:rsidRPr="000D1C8F" w:rsidRDefault="000D1C8F" w:rsidP="000D1C8F">
      <w:pPr>
        <w:rPr>
          <w:rFonts w:ascii="Century" w:hAnsi="Century" w:cs="Times New Roman"/>
          <w:sz w:val="22"/>
        </w:rPr>
      </w:pPr>
    </w:p>
    <w:p w:rsidR="00843027" w:rsidRPr="000D1C8F" w:rsidRDefault="00843027" w:rsidP="00A51A19">
      <w:pPr>
        <w:rPr>
          <w:rFonts w:ascii="Century" w:hAnsi="Century" w:cs="Times New Roman"/>
          <w:sz w:val="22"/>
        </w:rPr>
      </w:pPr>
    </w:p>
    <w:p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Situation:</w:t>
      </w:r>
    </w:p>
    <w:p w:rsidR="007974A8" w:rsidRPr="00E32642" w:rsidRDefault="00973B38" w:rsidP="00973B38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supervisor</w:t>
      </w:r>
      <w:r w:rsidRPr="00E32642">
        <w:rPr>
          <w:rFonts w:ascii="Century" w:hAnsi="Century" w:cs="Times New Roman"/>
          <w:szCs w:val="24"/>
        </w:rPr>
        <w:t>&gt;</w:t>
      </w:r>
    </w:p>
    <w:p w:rsidR="00493BD9" w:rsidRPr="00E32642" w:rsidRDefault="00493BD9" w:rsidP="00A51A19">
      <w:pPr>
        <w:rPr>
          <w:rFonts w:ascii="Century" w:hAnsi="Century" w:cs="Times New Roman"/>
          <w:szCs w:val="24"/>
        </w:rPr>
      </w:pPr>
    </w:p>
    <w:p w:rsidR="002A65F2" w:rsidRPr="00E32642" w:rsidRDefault="00A51A19" w:rsidP="002A65F2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bCs/>
          <w:szCs w:val="24"/>
        </w:rPr>
        <w:t>Objective Information:</w:t>
      </w:r>
    </w:p>
    <w:p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:rsidR="00121610" w:rsidRPr="00E32642" w:rsidRDefault="00A51A19" w:rsidP="00121610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i/>
          <w:szCs w:val="24"/>
        </w:rPr>
        <w:t>Placement</w:t>
      </w:r>
    </w:p>
    <w:p w:rsidR="00D615C1" w:rsidRPr="00E32642" w:rsidRDefault="00D615C1" w:rsidP="00D615C1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A51A19" w:rsidP="00A51A19">
      <w:pPr>
        <w:rPr>
          <w:rFonts w:ascii="Century" w:hAnsi="Century" w:cs="Times New Roman"/>
          <w:szCs w:val="24"/>
          <w:lang w:val="en-US"/>
        </w:rPr>
      </w:pPr>
    </w:p>
    <w:p w:rsidR="00D615C1" w:rsidRPr="00E32642" w:rsidRDefault="00AB7BD0" w:rsidP="00D615C1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Education/Vocation</w:t>
      </w:r>
    </w:p>
    <w:p w:rsidR="00BA580A" w:rsidRPr="00E32642" w:rsidRDefault="00BA580A" w:rsidP="00BA580A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:rsidR="005165C5" w:rsidRPr="00E32642" w:rsidRDefault="00AB7BD0" w:rsidP="00543321">
      <w:pPr>
        <w:rPr>
          <w:rFonts w:ascii="Century" w:hAnsi="Century" w:cs="Times New Roman"/>
          <w:b/>
          <w:i/>
          <w:lang w:val="en-US"/>
        </w:rPr>
      </w:pPr>
      <w:r w:rsidRPr="00E32642">
        <w:rPr>
          <w:rFonts w:ascii="Century" w:hAnsi="Century" w:cs="Times New Roman"/>
          <w:b/>
          <w:i/>
        </w:rPr>
        <w:t>Health</w:t>
      </w:r>
      <w:r w:rsidRPr="00E32642">
        <w:rPr>
          <w:rFonts w:ascii="Century" w:hAnsi="Century" w:cs="Times New Roman"/>
          <w:i/>
        </w:rPr>
        <w:t>/</w:t>
      </w:r>
      <w:r w:rsidRPr="00E32642">
        <w:rPr>
          <w:rFonts w:ascii="Century" w:hAnsi="Century" w:cs="Times New Roman"/>
          <w:b/>
          <w:i/>
          <w:lang w:val="en-US"/>
        </w:rPr>
        <w:t>Mental Healt</w:t>
      </w:r>
      <w:r w:rsidR="00F34497" w:rsidRPr="00E32642">
        <w:rPr>
          <w:rFonts w:ascii="Century" w:hAnsi="Century" w:cs="Times New Roman"/>
          <w:b/>
          <w:i/>
          <w:lang w:val="en-US"/>
        </w:rPr>
        <w:t>h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7974A8" w:rsidRPr="00E32642" w:rsidRDefault="007974A8" w:rsidP="00A51A19">
      <w:pPr>
        <w:rPr>
          <w:rFonts w:ascii="Century" w:hAnsi="Century" w:cs="Times New Roman"/>
          <w:szCs w:val="24"/>
          <w:lang w:val="en-AU"/>
        </w:rPr>
      </w:pPr>
    </w:p>
    <w:p w:rsidR="005165C5" w:rsidRPr="00E32642" w:rsidRDefault="00AB7BD0" w:rsidP="00543321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Family/Community Connections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B43988" w:rsidRPr="00E32642" w:rsidRDefault="00B43988" w:rsidP="00A51A19">
      <w:pPr>
        <w:rPr>
          <w:rFonts w:ascii="Century" w:hAnsi="Century" w:cs="Times New Roman"/>
          <w:color w:val="984806" w:themeColor="accent6" w:themeShade="80"/>
          <w:szCs w:val="24"/>
        </w:rPr>
      </w:pP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szCs w:val="24"/>
        </w:rPr>
        <w:t>Permanency plan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B43988" w:rsidRPr="00E32642" w:rsidRDefault="00B43988" w:rsidP="007974A8">
      <w:pPr>
        <w:rPr>
          <w:rFonts w:ascii="Century" w:hAnsi="Century" w:cs="Times New Roman"/>
          <w:color w:val="984806" w:themeColor="accent6" w:themeShade="80"/>
          <w:szCs w:val="24"/>
        </w:rPr>
      </w:pP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Assessment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lastRenderedPageBreak/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Recommendations</w:t>
      </w:r>
      <w:r w:rsidRPr="00E32642">
        <w:rPr>
          <w:rFonts w:ascii="Century" w:hAnsi="Century" w:cs="Times New Roman"/>
          <w:b/>
          <w:bCs/>
          <w:szCs w:val="24"/>
        </w:rPr>
        <w:t>:</w:t>
      </w: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szCs w:val="24"/>
        </w:rPr>
        <w:t>Therefore, CASA respectfully recommends that: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0B5E72" w:rsidRPr="00E32642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CASA is continued…</w:t>
      </w: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Respectfully submitted,</w:t>
      </w:r>
    </w:p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6"/>
        <w:gridCol w:w="3826"/>
      </w:tblGrid>
      <w:tr w:rsidR="00DB1F96" w:rsidRPr="00E32642" w:rsidTr="00DB1F96">
        <w:tc>
          <w:tcPr>
            <w:tcW w:w="5666" w:type="dxa"/>
          </w:tcPr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:rsidR="00DB1F96" w:rsidRPr="00E32642" w:rsidRDefault="002E1238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="00DB1F96" w:rsidRPr="00E32642">
              <w:rPr>
                <w:rFonts w:ascii="Century" w:hAnsi="Century" w:cs="Times New Roman"/>
                <w:noProof/>
                <w:szCs w:val="24"/>
              </w:rPr>
              <w:t>Name Last</w:t>
            </w:r>
          </w:p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Court Appointed Special Advocate</w:t>
            </w:r>
          </w:p>
          <w:p w:rsidR="00DB1F96" w:rsidRPr="00E32642" w:rsidRDefault="00DB1F96" w:rsidP="00DB1F96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 xml:space="preserve">Appointed: </w:t>
            </w:r>
            <w:r w:rsidR="00B66454" w:rsidRPr="00E32642">
              <w:rPr>
                <w:rFonts w:ascii="Century" w:hAnsi="Century" w:cs="Times New Roman"/>
                <w:noProof/>
                <w:szCs w:val="24"/>
              </w:rPr>
              <w:t>April 17, 2023</w:t>
            </w:r>
          </w:p>
          <w:p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826" w:type="dxa"/>
          </w:tcPr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:rsidR="00DB1F96" w:rsidRPr="00E32642" w:rsidRDefault="002E1238" w:rsidP="00DB1F96">
            <w:pPr>
              <w:rPr>
                <w:rFonts w:ascii="Century" w:hAnsi="Century" w:cs="Times New Roman"/>
                <w:szCs w:val="24"/>
              </w:rPr>
            </w:pPr>
            <w:r w:rsidR="00DB1F96" w:rsidRPr="00E32642">
              <w:rPr>
                <w:rFonts w:ascii="Century" w:hAnsi="Century" w:cs="Times New Roman"/>
                <w:noProof/>
                <w:szCs w:val="24"/>
              </w:rPr>
              <w:t>Sen. Estela Hackett</w:t>
            </w:r>
          </w:p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CASA Case Supervisor</w:t>
            </w:r>
          </w:p>
          <w:p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</w:tr>
    </w:tbl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sectPr w:rsidR="00DB1F96" w:rsidRPr="00E32642" w:rsidSect="00AB7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B53" w:rsidRDefault="00C35B53" w:rsidP="001A70C2">
      <w:pPr>
        <w:spacing w:line="240" w:lineRule="auto"/>
      </w:pPr>
      <w:r>
        <w:separator/>
      </w:r>
    </w:p>
  </w:endnote>
  <w:endnote w:type="continuationSeparator" w:id="1">
    <w:p w:rsidR="00C35B53" w:rsidRDefault="00C35B53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D379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B53" w:rsidRDefault="00C35B53" w:rsidP="001A70C2">
      <w:pPr>
        <w:spacing w:line="240" w:lineRule="auto"/>
      </w:pPr>
      <w:r>
        <w:separator/>
      </w:r>
    </w:p>
  </w:footnote>
  <w:footnote w:type="continuationSeparator" w:id="1">
    <w:p w:rsidR="00C35B53" w:rsidRDefault="00C35B53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2E1238">
    <w:pPr>
      <w:pStyle w:val="Header"/>
    </w:pPr>
    <w:r w:rsidRPr="002E1238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1029" type="#_x0000_t75" alt="" style="position:absolute;margin-left:0;margin-top:0;width:612pt;height:11in;z-index:-251657728;mso-wrap-edited:f;mso-position-horizontal:center;mso-position-horizontal-relative:margin;mso-position-vertical:center;mso-position-vertical-relative:margin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2E1238">
    <w:pPr>
      <w:pStyle w:val="Header"/>
    </w:pPr>
    <w:r>
      <w:rPr>
        <w:noProof/>
        <w:lang w:val="en-US"/>
      </w:rPr>
      <w:pict>
        <v:group id="Group 8" o:spid="_x0000_s1026" style="position:absolute;margin-left:169.8pt;margin-top:28.85pt;width:392.4pt;height:59.85pt;z-index:251656704" coordorigin="7082,1451" coordsize="4685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style="position:absolute;left:7238;top:1503;width:4529;height:2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<v:textbox>
              <w:txbxContent>
                <w:p w:rsidR="00ED43D8" w:rsidRPr="00D37944" w:rsidRDefault="00ED43D8" w:rsidP="00ED43D8">
                  <w:pPr>
                    <w:rPr>
                      <w:b/>
                      <w:color w:val="003399"/>
                      <w:sz w:val="20"/>
                    </w:rPr>
                  </w:pPr>
                </w:p>
              </w:txbxContent>
            </v:textbox>
          </v:shape>
          <v:shape id="Text Box 10" o:spid="_x0000_s1028" type="#_x0000_t202" style="position:absolute;left:7082;top:1451;width:4300;height:4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<v:textbox>
              <w:txbxContent>
                <w:p w:rsidR="005615EA" w:rsidRPr="005615EA" w:rsidRDefault="005615EA" w:rsidP="002608A4">
                  <w:pPr>
                    <w:jc w:val="right"/>
                    <w:rPr>
                      <w:rFonts w:ascii="Century" w:hAnsi="Century" w:cs="Arial"/>
                      <w:color w:val="F83030"/>
                      <w:sz w:val="18"/>
                    </w:rPr>
                  </w:pPr>
                  <w:r w:rsidRPr="005615EA">
                    <w:rPr>
                      <w:rFonts w:ascii="Century" w:hAnsi="Century" w:cs="Arial"/>
                      <w:color w:val="F83030"/>
                      <w:sz w:val="18"/>
                    </w:rPr>
                    <w:t>Court Appointed Special Advocate (CASA)/YOUR CASA REGION</w:t>
                  </w:r>
                </w:p>
                <w:p w:rsidR="00ED43D8" w:rsidRPr="005615EA" w:rsidRDefault="002E1238" w:rsidP="002608A4">
                  <w:pPr>
                    <w:jc w:val="right"/>
                    <w:rPr>
                      <w:rFonts w:ascii="Century" w:hAnsi="Century"/>
                      <w:color w:val="1F497D" w:themeColor="text2"/>
                      <w:sz w:val="18"/>
                    </w:rPr>
                  </w:pPr>
                  <w:r w:rsidR="002608A4">
                    <w:rPr>
                      <w:rFonts w:ascii="Century" w:hAnsi="Century"/>
                      <w:noProof/>
                      <w:color w:val="1F497D" w:themeColor="text2"/>
                      <w:sz w:val="18"/>
                    </w:rPr>
                    <w:t>123 Main St</w:t>
                  </w:r>
                </w:p>
                <w:p w:rsidR="005615EA" w:rsidRPr="005615EA" w:rsidRDefault="005615EA" w:rsidP="002608A4">
                  <w:pPr>
                    <w:jc w:val="right"/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</w:pPr>
                  <w:r w:rsidRPr="005508A1">
                    <w:rPr>
                      <w:rFonts w:ascii="Century" w:hAnsi="Century"/>
                      <w:b/>
                      <w:color w:val="1F497D" w:themeColor="text2"/>
                      <w:sz w:val="18"/>
                      <w:szCs w:val="18"/>
                    </w:rPr>
                    <w:t xml:space="preserve">Phone: </w:t>
                  </w:r>
                  <w:r w:rsidRPr="005508A1">
                    <w:rPr>
                      <w:rFonts w:ascii="Century" w:hAnsi="Century"/>
                      <w:color w:val="1F497D" w:themeColor="text2"/>
                      <w:sz w:val="18"/>
                      <w:szCs w:val="18"/>
                    </w:rPr>
                    <w:t>YOUR CASA ORG’S NUMBER</w:t>
                  </w:r>
                  <w:r w:rsidRPr="005615EA"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  <w:t>Website:</w:t>
                  </w:r>
                  <w:r w:rsidRPr="005615EA">
                    <w:rPr>
                      <w:rFonts w:ascii="Century" w:hAnsi="Century"/>
                      <w:color w:val="1F497D" w:themeColor="text2"/>
                      <w:sz w:val="18"/>
                    </w:rPr>
                    <w:t>YOU</w:t>
                  </w:r>
                  <w:r>
                    <w:rPr>
                      <w:rFonts w:ascii="Century" w:hAnsi="Century"/>
                      <w:color w:val="1F497D" w:themeColor="text2"/>
                      <w:sz w:val="18"/>
                    </w:rPr>
                    <w:t>R CASA ORG’S WEBSITE</w:t>
                  </w:r>
                </w:p>
              </w:txbxContent>
            </v:textbox>
          </v:shape>
        </v:group>
      </w:pict>
    </w:r>
    <w:r w:rsidR="005615EA" w:rsidRPr="005615EA">
      <w:rPr>
        <w:caps/>
        <w:noProof/>
        <w:lang w:val="en-US"/>
      </w:rPr>
      <w:drawing>
        <wp:inline distT="0" distB="0" distL="0" distR="0">
          <wp:extent cx="1977390" cy="939260"/>
          <wp:effectExtent l="19050" t="0" r="381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faul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8663" cy="939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A27BE" w:rsidRDefault="002E1238">
    <w:pPr>
      <w:pStyle w:val="Header"/>
    </w:pP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30" type="#_x0000_t32" style="position:absolute;margin-left:-1.2pt;margin-top:14.7pt;width:487.2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" strokecolor="#1f497d [3215]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018C7"/>
    <w:rsid w:val="00005AB6"/>
    <w:rsid w:val="000160B2"/>
    <w:rsid w:val="000222A1"/>
    <w:rsid w:val="00046581"/>
    <w:rsid w:val="0005471B"/>
    <w:rsid w:val="0005634E"/>
    <w:rsid w:val="00070C91"/>
    <w:rsid w:val="000722A2"/>
    <w:rsid w:val="000907C3"/>
    <w:rsid w:val="00091076"/>
    <w:rsid w:val="000B3B18"/>
    <w:rsid w:val="000B5E72"/>
    <w:rsid w:val="000D1C8F"/>
    <w:rsid w:val="000D1E36"/>
    <w:rsid w:val="001211D9"/>
    <w:rsid w:val="00121610"/>
    <w:rsid w:val="00137576"/>
    <w:rsid w:val="00153711"/>
    <w:rsid w:val="001666F6"/>
    <w:rsid w:val="00181BD6"/>
    <w:rsid w:val="001A5B68"/>
    <w:rsid w:val="001A70C2"/>
    <w:rsid w:val="001B0337"/>
    <w:rsid w:val="001B5054"/>
    <w:rsid w:val="001B5539"/>
    <w:rsid w:val="001C4B1A"/>
    <w:rsid w:val="001C6228"/>
    <w:rsid w:val="001D6AD4"/>
    <w:rsid w:val="001E50EF"/>
    <w:rsid w:val="00201F04"/>
    <w:rsid w:val="002174B6"/>
    <w:rsid w:val="0023272A"/>
    <w:rsid w:val="00247116"/>
    <w:rsid w:val="00253639"/>
    <w:rsid w:val="002608A4"/>
    <w:rsid w:val="0028216D"/>
    <w:rsid w:val="0028302E"/>
    <w:rsid w:val="002852EE"/>
    <w:rsid w:val="002A65F2"/>
    <w:rsid w:val="002C61C4"/>
    <w:rsid w:val="002E1238"/>
    <w:rsid w:val="002E395E"/>
    <w:rsid w:val="002E4A99"/>
    <w:rsid w:val="002F2E2F"/>
    <w:rsid w:val="00302545"/>
    <w:rsid w:val="00306C09"/>
    <w:rsid w:val="0030724C"/>
    <w:rsid w:val="00314AD1"/>
    <w:rsid w:val="00323EF6"/>
    <w:rsid w:val="0033073A"/>
    <w:rsid w:val="003A3F77"/>
    <w:rsid w:val="003B338B"/>
    <w:rsid w:val="003C26C4"/>
    <w:rsid w:val="003D04AE"/>
    <w:rsid w:val="003F45C1"/>
    <w:rsid w:val="003F5760"/>
    <w:rsid w:val="003F5909"/>
    <w:rsid w:val="004018C7"/>
    <w:rsid w:val="00434470"/>
    <w:rsid w:val="004419C2"/>
    <w:rsid w:val="00473A5C"/>
    <w:rsid w:val="004874CC"/>
    <w:rsid w:val="00493BD9"/>
    <w:rsid w:val="004953CE"/>
    <w:rsid w:val="004B1425"/>
    <w:rsid w:val="004B66A2"/>
    <w:rsid w:val="004F4989"/>
    <w:rsid w:val="004F5694"/>
    <w:rsid w:val="004F5AC1"/>
    <w:rsid w:val="005165C5"/>
    <w:rsid w:val="00536A07"/>
    <w:rsid w:val="00543321"/>
    <w:rsid w:val="005508A1"/>
    <w:rsid w:val="0055708F"/>
    <w:rsid w:val="005615EA"/>
    <w:rsid w:val="005838BC"/>
    <w:rsid w:val="005A5157"/>
    <w:rsid w:val="005D1226"/>
    <w:rsid w:val="005E746A"/>
    <w:rsid w:val="006370C8"/>
    <w:rsid w:val="00641D4E"/>
    <w:rsid w:val="00660B2D"/>
    <w:rsid w:val="00666059"/>
    <w:rsid w:val="00676BB8"/>
    <w:rsid w:val="006932FF"/>
    <w:rsid w:val="006B79DE"/>
    <w:rsid w:val="006D0245"/>
    <w:rsid w:val="006E17DC"/>
    <w:rsid w:val="006F6C50"/>
    <w:rsid w:val="006F7DA4"/>
    <w:rsid w:val="00730971"/>
    <w:rsid w:val="00734FA0"/>
    <w:rsid w:val="007415E2"/>
    <w:rsid w:val="00744EEB"/>
    <w:rsid w:val="0076032B"/>
    <w:rsid w:val="007668D5"/>
    <w:rsid w:val="0077536C"/>
    <w:rsid w:val="007935A7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B09CA"/>
    <w:rsid w:val="008C700F"/>
    <w:rsid w:val="0093798B"/>
    <w:rsid w:val="00940446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D20F4"/>
    <w:rsid w:val="00C33CA9"/>
    <w:rsid w:val="00C35B53"/>
    <w:rsid w:val="00C43A68"/>
    <w:rsid w:val="00C567C3"/>
    <w:rsid w:val="00C60471"/>
    <w:rsid w:val="00C8647F"/>
    <w:rsid w:val="00C960AD"/>
    <w:rsid w:val="00CC6FAF"/>
    <w:rsid w:val="00CE1F69"/>
    <w:rsid w:val="00CF1141"/>
    <w:rsid w:val="00D129AE"/>
    <w:rsid w:val="00D265DB"/>
    <w:rsid w:val="00D26802"/>
    <w:rsid w:val="00D26E4B"/>
    <w:rsid w:val="00D30B02"/>
    <w:rsid w:val="00D37944"/>
    <w:rsid w:val="00D41E69"/>
    <w:rsid w:val="00D50648"/>
    <w:rsid w:val="00D57370"/>
    <w:rsid w:val="00D615C1"/>
    <w:rsid w:val="00D66D48"/>
    <w:rsid w:val="00D71B14"/>
    <w:rsid w:val="00D84CEF"/>
    <w:rsid w:val="00DA27BE"/>
    <w:rsid w:val="00DB1F96"/>
    <w:rsid w:val="00DB2F67"/>
    <w:rsid w:val="00DF2064"/>
    <w:rsid w:val="00DF262D"/>
    <w:rsid w:val="00E002F5"/>
    <w:rsid w:val="00E20EB5"/>
    <w:rsid w:val="00E32642"/>
    <w:rsid w:val="00E40C76"/>
    <w:rsid w:val="00E40D29"/>
    <w:rsid w:val="00E4713B"/>
    <w:rsid w:val="00E55A4F"/>
    <w:rsid w:val="00E65012"/>
    <w:rsid w:val="00E67FB2"/>
    <w:rsid w:val="00E96CBD"/>
    <w:rsid w:val="00EB02C1"/>
    <w:rsid w:val="00EB648F"/>
    <w:rsid w:val="00ED3908"/>
    <w:rsid w:val="00ED43D8"/>
    <w:rsid w:val="00EF3F5A"/>
    <w:rsid w:val="00EF4CC7"/>
    <w:rsid w:val="00EF756E"/>
    <w:rsid w:val="00F14429"/>
    <w:rsid w:val="00F21F2C"/>
    <w:rsid w:val="00F25E1E"/>
    <w:rsid w:val="00F314E5"/>
    <w:rsid w:val="00F34497"/>
    <w:rsid w:val="00F364C5"/>
    <w:rsid w:val="00F504F2"/>
    <w:rsid w:val="00F5173B"/>
    <w:rsid w:val="00F73985"/>
    <w:rsid w:val="00F74742"/>
    <w:rsid w:val="00F87835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settings.xml.rels><?xml version="1.0" encoding="UTF-8" standalone="yes"?>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CASA_Letterhead.dotx</Template>
  <TotalTime>12</TotalTime>
  <Pages>5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flysy</cp:lastModifiedBy>
  <cp:revision>9</cp:revision>
  <cp:lastPrinted>2017-09-12T14:42:00Z</cp:lastPrinted>
  <dcterms:created xsi:type="dcterms:W3CDTF">2021-10-10T21:35:00Z</dcterms:created>
  <dcterms:modified xsi:type="dcterms:W3CDTF">2022-04-08T20:28:00Z</dcterms:modified>
</cp:coreProperties>
</file>