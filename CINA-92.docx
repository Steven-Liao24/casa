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r w:rsidR="000160B2" w:rsidRPr="00E32642">
        <w:rPr>
          <w:rFonts w:ascii="Century" w:hAnsi="Century" w:cs="Times New Roman"/>
          <w:bCs/>
          <w:noProof/>
          <w:szCs w:val="24"/>
        </w:rPr>
        <w:t>April 16, 2023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</w:p>
    <w:p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r w:rsidR="00D50648" w:rsidRPr="00E32642">
        <w:rPr>
          <w:rFonts w:ascii="Century" w:hAnsi="Century" w:cs="Times New Roman"/>
          <w:noProof/>
          <w:szCs w:val="24"/>
        </w:rPr>
        <w:t>CINA-92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5A5157" w:rsidRPr="00E32642">
        <w:rPr>
          <w:rFonts w:ascii="Century" w:hAnsi="Century" w:cs="Times New Roman"/>
          <w:noProof/>
          <w:szCs w:val="24"/>
        </w:rPr>
        <w:t>April 2008</w:t>
      </w:r>
    </w:p>
    <w:p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6"/>
        <w:gridCol w:w="3826"/>
      </w:tblGrid>
      <w:tr w:rsidR="00DB1F96" w:rsidRPr="00E32642" w:rsidTr="00DB1F96">
        <w:tc>
          <w:tcPr>
            <w:tcW w:w="566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Name Last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r w:rsidR="00B66454" w:rsidRPr="00E32642">
              <w:rPr>
                <w:rFonts w:ascii="Century" w:hAnsi="Century" w:cs="Times New Roman"/>
                <w:noProof/>
                <w:szCs w:val="24"/>
              </w:rPr>
              <w:t>April 17, 2023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Sena Mertz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53" w:rsidRDefault="00C35B53" w:rsidP="001A70C2">
      <w:pPr>
        <w:spacing w:line="240" w:lineRule="auto"/>
      </w:pPr>
      <w:r>
        <w:separator/>
      </w:r>
    </w:p>
  </w:endnote>
  <w:endnote w:type="continuationSeparator" w:id="1">
    <w:p w:rsidR="00C35B53" w:rsidRDefault="00C35B53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D379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53" w:rsidRDefault="00C35B53" w:rsidP="001A70C2">
      <w:pPr>
        <w:spacing w:line="240" w:lineRule="auto"/>
      </w:pPr>
      <w:r>
        <w:separator/>
      </w:r>
    </w:p>
  </w:footnote>
  <w:footnote w:type="continuationSeparator" w:id="1">
    <w:p w:rsidR="00C35B53" w:rsidRDefault="00C35B53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 w:rsidRPr="002E1238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728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>
      <w:rPr>
        <w:noProof/>
        <w:lang w:val="en-US"/>
      </w:rPr>
      <w:pict>
        <v:group id="Group 8" o:spid="_x0000_s1026" style="position:absolute;margin-left:169.8pt;margin-top:28.85pt;width:392.4pt;height:59.85pt;z-index:251656704" coordorigin="7082,1451" coordsize="468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7238;top:1503;width:4529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<v:textbox>
              <w:txbxContent>
                <w:p w:rsidR="00ED43D8" w:rsidRPr="00D37944" w:rsidRDefault="00ED43D8" w:rsidP="00ED43D8">
                  <w:pPr>
                    <w:rPr>
                      <w:b/>
                      <w:color w:val="003399"/>
                      <w:sz w:val="20"/>
                    </w:rPr>
                  </w:pPr>
                </w:p>
              </w:txbxContent>
            </v:textbox>
          </v:shape>
          <v:shape id="Text Box 10" o:spid="_x0000_s1028" type="#_x0000_t202" style="position:absolute;left:7082;top:1451;width:4300;height:4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<v:textbox>
              <w:txbxContent>
                <w:p w:rsidR="005615EA" w:rsidRPr="005615EA" w:rsidRDefault="005615EA" w:rsidP="002608A4">
                  <w:pPr>
                    <w:jc w:val="right"/>
                    <w:rPr>
                      <w:rFonts w:ascii="Century" w:hAnsi="Century" w:cs="Arial"/>
                      <w:color w:val="F83030"/>
                      <w:sz w:val="18"/>
                    </w:rPr>
                  </w:pPr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Court Appointed Special Advocate (CASA)/YOUR CASA REGION</w:t>
                  </w:r>
                </w:p>
                <w:p w:rsidR="00ED43D8" w:rsidRPr="005615EA" w:rsidRDefault="002E1238" w:rsidP="002608A4">
                  <w:pPr>
                    <w:jc w:val="right"/>
                    <w:rPr>
                      <w:rFonts w:ascii="Century" w:hAnsi="Century"/>
                      <w:color w:val="1F497D" w:themeColor="text2"/>
                      <w:sz w:val="18"/>
                    </w:rPr>
                  </w:pPr>
                  <w:r w:rsidR="002608A4">
                    <w:rPr>
                      <w:rFonts w:ascii="Century" w:hAnsi="Century"/>
                      <w:noProof/>
                      <w:color w:val="1F497D" w:themeColor="text2"/>
                      <w:sz w:val="18"/>
                    </w:rPr>
                    <w:t>123 Main St</w:t>
                  </w:r>
                </w:p>
                <w:p w:rsidR="005615EA" w:rsidRPr="005615EA" w:rsidRDefault="005615EA" w:rsidP="002608A4">
                  <w:pPr>
                    <w:jc w:val="right"/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</w:pPr>
                  <w:r w:rsidRPr="005508A1">
                    <w:rPr>
                      <w:rFonts w:ascii="Century" w:hAnsi="Century"/>
                      <w:b/>
                      <w:color w:val="1F497D" w:themeColor="text2"/>
                      <w:sz w:val="18"/>
                      <w:szCs w:val="18"/>
                    </w:rPr>
                    <w:t xml:space="preserve">Phone: </w:t>
                  </w:r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>YOUR CASA ORG’S NUMBER</w:t>
                  </w:r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Website:</w:t>
                  </w:r>
                  <w:r w:rsidRPr="005615EA">
                    <w:rPr>
                      <w:rFonts w:ascii="Century" w:hAnsi="Century"/>
                      <w:color w:val="1F497D" w:themeColor="text2"/>
                      <w:sz w:val="18"/>
                    </w:rPr>
                    <w:t>YOU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>R CASA ORG’S WEBSITE</w:t>
                  </w:r>
                </w:p>
              </w:txbxContent>
            </v:textbox>
          </v:shape>
        </v:group>
      </w:pict>
    </w:r>
    <w:r w:rsidR="005615EA" w:rsidRPr="005615EA">
      <w:rPr>
        <w:caps/>
        <w:noProof/>
        <w:lang w:val="en-US"/>
      </w:rPr>
      <w:drawing>
        <wp:inline distT="0" distB="0" distL="0" distR="0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A27BE" w:rsidRDefault="002E1238">
    <w:pPr>
      <w:pStyle w:val="Header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0" type="#_x0000_t32" style="position:absolute;margin-left:-1.2pt;margin-top:14.7pt;width:487.2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" strokecolor="#1f497d [3215]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018C7"/>
    <w:rsid w:val="00005AB6"/>
    <w:rsid w:val="000160B2"/>
    <w:rsid w:val="000222A1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D1226"/>
    <w:rsid w:val="005E746A"/>
    <w:rsid w:val="006370C8"/>
    <w:rsid w:val="00641D4E"/>
    <w:rsid w:val="00660B2D"/>
    <w:rsid w:val="00666059"/>
    <w:rsid w:val="00676BB8"/>
    <w:rsid w:val="006932FF"/>
    <w:rsid w:val="006B79DE"/>
    <w:rsid w:val="006D0245"/>
    <w:rsid w:val="006E17DC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8C700F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12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flysy</cp:lastModifiedBy>
  <cp:revision>9</cp:revision>
  <cp:lastPrinted>2017-09-12T14:42:00Z</cp:lastPrinted>
  <dcterms:created xsi:type="dcterms:W3CDTF">2021-10-10T21:35:00Z</dcterms:created>
  <dcterms:modified xsi:type="dcterms:W3CDTF">2022-04-08T20:28:00Z</dcterms:modified>
</cp:coreProperties>
</file>